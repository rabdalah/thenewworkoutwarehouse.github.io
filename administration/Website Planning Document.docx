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</w:t>
            </w:r>
            <w:r w:rsidR="00E618AF" w:rsidRPr="00E618AF">
              <w:rPr>
                <w:sz w:val="16"/>
              </w:rPr>
              <w:t>3</w:t>
            </w:r>
            <w:r w:rsidR="00E618AF" w:rsidRPr="00E618AF">
              <w:rPr>
                <w:sz w:val="16"/>
              </w:rPr>
              <w:t>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</w:t>
            </w:r>
            <w:r w:rsidRPr="00E618AF">
              <w:rPr>
                <w:sz w:val="16"/>
              </w:rPr>
              <w:t>4-15</w:t>
            </w:r>
            <w:r w:rsidRPr="00E618AF">
              <w:rPr>
                <w:sz w:val="16"/>
              </w:rPr>
              <w:t>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  <w:bookmarkStart w:id="0" w:name="_GoBack"/>
            <w:bookmarkEnd w:id="0"/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</w:t>
            </w:r>
            <w:r w:rsidR="00E618AF" w:rsidRPr="00E618AF">
              <w:rPr>
                <w:sz w:val="16"/>
              </w:rPr>
              <w:t>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</w:t>
            </w:r>
            <w:r w:rsidR="00E618AF" w:rsidRPr="00E618AF">
              <w:rPr>
                <w:sz w:val="16"/>
              </w:rPr>
              <w:t>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</w:t>
            </w:r>
            <w:r w:rsidRPr="00E618AF">
              <w:rPr>
                <w:sz w:val="16"/>
              </w:rPr>
              <w:t>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</w:t>
            </w:r>
            <w:r w:rsidRPr="00E618AF">
              <w:rPr>
                <w:sz w:val="16"/>
              </w:rPr>
              <w:t>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Pr="00E618AF" w:rsidRDefault="006424E0" w:rsidP="006424E0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424E0" w:rsidRDefault="006424E0" w:rsidP="006424E0">
      <w:pPr>
        <w:spacing w:line="240" w:lineRule="auto"/>
      </w:pPr>
    </w:p>
    <w:p w:rsidR="006424E0" w:rsidRDefault="006424E0"/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6424E0"/>
    <w:rsid w:val="008917C9"/>
    <w:rsid w:val="009243F7"/>
    <w:rsid w:val="009A098D"/>
    <w:rsid w:val="00C05B4C"/>
    <w:rsid w:val="00C25D03"/>
    <w:rsid w:val="00C600CC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B3E63A31</Template>
  <TotalTime>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Langue, Jordan</cp:lastModifiedBy>
  <cp:revision>3</cp:revision>
  <dcterms:created xsi:type="dcterms:W3CDTF">2017-10-17T12:20:00Z</dcterms:created>
  <dcterms:modified xsi:type="dcterms:W3CDTF">2017-10-17T12:22:00Z</dcterms:modified>
</cp:coreProperties>
</file>